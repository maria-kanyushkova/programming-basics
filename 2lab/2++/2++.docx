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F15" w:rsidRPr="009D55FB" w:rsidRDefault="009D55FB" w:rsidP="009D55FB">
      <w:pPr>
        <w:pStyle w:val="Heading1"/>
      </w:pPr>
      <w:r>
        <w:t xml:space="preserve">Лабораторная работа </w:t>
      </w:r>
      <w:r w:rsidRPr="009D55FB">
        <w:t>2</w:t>
      </w:r>
      <w:bookmarkStart w:id="0" w:name="p47231-2"/>
      <w:bookmarkEnd w:id="0"/>
      <w:r w:rsidRPr="009D55FB">
        <w:t>+</w:t>
      </w:r>
      <w:r w:rsidR="00836D5E">
        <w:t>+</w:t>
      </w:r>
    </w:p>
    <w:p w:rsidR="009D55FB" w:rsidRDefault="009D55FB" w:rsidP="009D55FB">
      <w:pPr>
        <w:pStyle w:val="Textbody"/>
      </w:pPr>
    </w:p>
    <w:p w:rsidR="009D55FB" w:rsidRPr="009D55FB" w:rsidRDefault="009D55FB" w:rsidP="009D55FB">
      <w:pPr>
        <w:pStyle w:val="Textbody"/>
      </w:pPr>
      <w:r w:rsidRPr="00763F3D">
        <w:t>#50</w:t>
      </w:r>
    </w:p>
    <w:p w:rsidR="009D55FB" w:rsidRDefault="009D55FB" w:rsidP="009D55FB">
      <w:r w:rsidRPr="00763F3D">
        <w:t xml:space="preserve">Напишите на </w:t>
      </w:r>
      <w:r>
        <w:t>CF</w:t>
      </w:r>
      <w:r w:rsidRPr="00763F3D">
        <w:t xml:space="preserve"> </w:t>
      </w:r>
      <w:r>
        <w:t>Pascal</w:t>
      </w:r>
      <w:r w:rsidRPr="00763F3D">
        <w:t xml:space="preserve"> программу ,которая подсчитывает</w:t>
      </w:r>
      <w:r w:rsidRPr="009D55FB">
        <w:t xml:space="preserve"> </w:t>
      </w:r>
      <w:r w:rsidRPr="00763F3D">
        <w:t xml:space="preserve">и печатает число символов в </w:t>
      </w:r>
      <w:r>
        <w:t>INPUT</w:t>
      </w:r>
      <w:r w:rsidRPr="00763F3D">
        <w:t>,</w:t>
      </w:r>
      <w:r w:rsidRPr="009D55FB">
        <w:t xml:space="preserve"> </w:t>
      </w:r>
      <w:r w:rsidRPr="00763F3D">
        <w:t>предшествующее #.</w:t>
      </w:r>
    </w:p>
    <w:p w:rsidR="009D55FB" w:rsidRPr="00763F3D" w:rsidRDefault="009D55FB" w:rsidP="009D55FB"/>
    <w:p w:rsidR="009D55FB" w:rsidRDefault="009D55FB" w:rsidP="009D55FB">
      <w:r w:rsidRPr="00763F3D">
        <w:t>Если число символов больше 999, печатается сообщение.</w:t>
      </w:r>
    </w:p>
    <w:p w:rsidR="009D55FB" w:rsidRPr="00763F3D" w:rsidRDefault="009D55FB" w:rsidP="009D55FB"/>
    <w:p w:rsidR="009D55FB" w:rsidRPr="009D55FB" w:rsidRDefault="009D55FB" w:rsidP="009D55FB">
      <w:pPr>
        <w:rPr>
          <w:lang w:val="en-US"/>
        </w:rPr>
      </w:pPr>
      <w:r>
        <w:t>Например</w:t>
      </w:r>
      <w:r w:rsidRPr="009D55FB">
        <w:rPr>
          <w:lang w:val="en-US"/>
        </w:rPr>
        <w:t>,</w:t>
      </w:r>
    </w:p>
    <w:p w:rsidR="009D55FB" w:rsidRPr="009D55FB" w:rsidRDefault="009D55FB" w:rsidP="009D55FB">
      <w:pPr>
        <w:rPr>
          <w:lang w:val="en-US"/>
        </w:rPr>
      </w:pPr>
    </w:p>
    <w:p w:rsidR="009D55FB" w:rsidRPr="009D55FB" w:rsidRDefault="009D55FB" w:rsidP="009D55FB">
      <w:pPr>
        <w:rPr>
          <w:lang w:val="en-US"/>
        </w:rPr>
      </w:pPr>
      <w:r w:rsidRPr="009D55FB">
        <w:rPr>
          <w:lang w:val="en-US"/>
        </w:rPr>
        <w:t xml:space="preserve">         INPUT: There are forty characters in this file</w:t>
      </w:r>
      <w:proofErr w:type="gramStart"/>
      <w:r w:rsidR="001E2948">
        <w:rPr>
          <w:lang w:val="en-US"/>
        </w:rPr>
        <w:t>.</w:t>
      </w:r>
      <w:bookmarkStart w:id="1" w:name="_GoBack"/>
      <w:bookmarkEnd w:id="1"/>
      <w:r w:rsidRPr="009D55FB">
        <w:rPr>
          <w:lang w:val="en-US"/>
        </w:rPr>
        <w:t>#</w:t>
      </w:r>
      <w:proofErr w:type="gramEnd"/>
    </w:p>
    <w:p w:rsidR="009D55FB" w:rsidRPr="009D55FB" w:rsidRDefault="009D55FB" w:rsidP="009D55FB">
      <w:pPr>
        <w:rPr>
          <w:lang w:val="en-US"/>
        </w:rPr>
      </w:pPr>
      <w:r w:rsidRPr="009D55FB">
        <w:rPr>
          <w:lang w:val="en-US"/>
        </w:rPr>
        <w:t xml:space="preserve">         OUTPUT: Number of characters is 040</w:t>
      </w:r>
    </w:p>
    <w:p w:rsidR="009D55FB" w:rsidRPr="009D55FB" w:rsidRDefault="009D55FB" w:rsidP="009D55FB">
      <w:pPr>
        <w:pStyle w:val="Textbody"/>
        <w:rPr>
          <w:lang w:val="en-US"/>
        </w:rPr>
      </w:pPr>
    </w:p>
    <w:p w:rsidR="00F32F15" w:rsidRPr="009D55FB" w:rsidRDefault="00F32F15">
      <w:pPr>
        <w:pStyle w:val="Standard"/>
        <w:rPr>
          <w:lang w:val="en-US"/>
        </w:rPr>
      </w:pPr>
    </w:p>
    <w:sectPr w:rsidR="00F32F15" w:rsidRPr="009D55FB">
      <w:headerReference w:type="default" r:id="rId6"/>
      <w:footerReference w:type="default" r:id="rId7"/>
      <w:pgSz w:w="11906" w:h="16838"/>
      <w:pgMar w:top="680" w:right="1134" w:bottom="68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94D" w:rsidRDefault="00E0094D">
      <w:r>
        <w:separator/>
      </w:r>
    </w:p>
  </w:endnote>
  <w:endnote w:type="continuationSeparator" w:id="0">
    <w:p w:rsidR="00E0094D" w:rsidRDefault="00E0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C53" w:rsidRDefault="00F354DE">
    <w:pPr>
      <w:pStyle w:val="Footer"/>
    </w:pPr>
    <w:r>
      <w:t>©</w:t>
    </w:r>
    <w:r>
      <w:rPr>
        <w:lang w:val="en-US"/>
      </w:rPr>
      <w:t xml:space="preserve"> </w:t>
    </w:r>
    <w:r>
      <w:t>Инстит</w:t>
    </w:r>
    <w:r w:rsidR="005C1ECE">
      <w:t>ут программных систем, 2012-2015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1E29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94D" w:rsidRDefault="00E0094D">
      <w:r>
        <w:rPr>
          <w:color w:val="000000"/>
        </w:rPr>
        <w:separator/>
      </w:r>
    </w:p>
  </w:footnote>
  <w:footnote w:type="continuationSeparator" w:id="0">
    <w:p w:rsidR="00E0094D" w:rsidRDefault="00E009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C53" w:rsidRDefault="00F354DE">
    <w:pPr>
      <w:pStyle w:val="Header"/>
    </w:pPr>
    <w:r>
      <w:rPr>
        <w:lang w:val="en-US"/>
      </w:rPr>
      <w:t xml:space="preserve">SE101 </w:t>
    </w:r>
    <w:r>
      <w:rPr>
        <w:lang w:val="en-US"/>
      </w:rPr>
      <w:tab/>
    </w:r>
    <w:r>
      <w:t>Введение в программирование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15"/>
    <w:rsid w:val="001E2948"/>
    <w:rsid w:val="00334BC6"/>
    <w:rsid w:val="00397E93"/>
    <w:rsid w:val="00467E2A"/>
    <w:rsid w:val="005C1ECE"/>
    <w:rsid w:val="00836D5E"/>
    <w:rsid w:val="009D55FB"/>
    <w:rsid w:val="00AF112A"/>
    <w:rsid w:val="00E0094D"/>
    <w:rsid w:val="00E67D03"/>
    <w:rsid w:val="00F32F15"/>
    <w:rsid w:val="00F354DE"/>
    <w:rsid w:val="00F3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DF2964-CA77-4E3F-BB8D-06DB8BE1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  <w:rPr>
      <w:sz w:val="20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  <w:rPr>
      <w:sz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a">
    <w:name w:val="Код"/>
    <w:basedOn w:val="Standard"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XP\Application%20Data\OpenOffice\4\user\template\&#1096;&#1072;&#1073;&#1086;&#1085;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шабон.ott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Larionov</dc:creator>
  <cp:lastModifiedBy>Admin</cp:lastModifiedBy>
  <cp:revision>5</cp:revision>
  <dcterms:created xsi:type="dcterms:W3CDTF">2015-03-09T14:53:00Z</dcterms:created>
  <dcterms:modified xsi:type="dcterms:W3CDTF">2015-09-14T19:21:00Z</dcterms:modified>
</cp:coreProperties>
</file>